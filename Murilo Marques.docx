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5"/>
        <w:gridCol w:w="2878"/>
        <w:gridCol w:w="3301"/>
      </w:tblGrid>
      <w:tr w:rsidR="00F316AD" w:rsidRPr="00335BE1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335BE1" w:rsidRDefault="00F316AD" w:rsidP="00BB728C">
            <w:pPr>
              <w:pStyle w:val="Ttulo"/>
              <w:rPr>
                <w:noProof/>
                <w:lang w:val="pt-BR"/>
              </w:rPr>
            </w:pPr>
            <w:bookmarkStart w:id="0" w:name="_GoBack"/>
            <w:bookmarkEnd w:id="0"/>
          </w:p>
        </w:tc>
      </w:tr>
      <w:tr w:rsidR="00BE6D99" w:rsidRPr="00335BE1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:rsidR="00F316AD" w:rsidRPr="00335BE1" w:rsidRDefault="00BB728C" w:rsidP="00BB728C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Rua João Carneiro de Campos 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:rsidR="00F316AD" w:rsidRPr="00335BE1" w:rsidRDefault="00BB728C" w:rsidP="00BB728C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(11)99938-7386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:rsidR="00F316AD" w:rsidRPr="00335BE1" w:rsidRDefault="00BE6D99" w:rsidP="00BB728C">
            <w:pPr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Pedrocorazzari1</w:t>
            </w:r>
            <w:r w:rsidR="00BB728C">
              <w:rPr>
                <w:noProof/>
                <w:lang w:val="pt-BR" w:bidi="pt-BR"/>
              </w:rPr>
              <w:t>@gmail.com</w:t>
            </w:r>
          </w:p>
        </w:tc>
      </w:tr>
      <w:tr w:rsidR="00BE6D99" w:rsidRPr="00335BE1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:rsidR="00CD50FD" w:rsidRPr="00335BE1" w:rsidRDefault="00CD50FD" w:rsidP="00CD50FD">
            <w:pPr>
              <w:rPr>
                <w:noProof/>
                <w:lang w:val="pt-BR"/>
              </w:rPr>
            </w:pPr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335BE1" w:rsidRDefault="00EB4074" w:rsidP="00D20DA9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460613821"/>
                <w:placeholder>
                  <w:docPart w:val="500CE394218E48DD8370B0FDCD5B020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335BE1">
                  <w:rPr>
                    <w:noProof/>
                    <w:lang w:val="pt-BR" w:bidi="pt-BR"/>
                  </w:rPr>
                  <w:t>OBJETIVO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</w:tr>
      <w:tr w:rsidR="00BE6D99" w:rsidRPr="00335BE1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:rsidR="00CD50FD" w:rsidRPr="00335BE1" w:rsidRDefault="00CD50FD" w:rsidP="00CD50FD">
            <w:pPr>
              <w:rPr>
                <w:noProof/>
                <w:lang w:val="pt-BR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335BE1" w:rsidRDefault="00CD50FD" w:rsidP="0040233B">
            <w:pPr>
              <w:pStyle w:val="Ttulo1"/>
              <w:rPr>
                <w:noProof/>
                <w:lang w:val="pt-BR"/>
              </w:rPr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</w:tr>
      <w:tr w:rsidR="0040233B" w:rsidRPr="00335BE1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:rsidR="0040233B" w:rsidRPr="00BB728C" w:rsidRDefault="00BB728C" w:rsidP="00BB728C">
            <w:pPr>
              <w:pStyle w:val="Texto"/>
              <w:rPr>
                <w:noProof/>
                <w:sz w:val="24"/>
                <w:lang w:val="pt-BR"/>
              </w:rPr>
            </w:pPr>
            <w:r>
              <w:rPr>
                <w:noProof/>
                <w:sz w:val="24"/>
                <w:lang w:val="pt-BR"/>
              </w:rPr>
              <w:t xml:space="preserve">       Meu objetivo é trabalhar como auxiliar de veterinario</w:t>
            </w:r>
            <w:r w:rsidR="007872DD">
              <w:rPr>
                <w:noProof/>
                <w:sz w:val="24"/>
                <w:lang w:val="pt-BR"/>
              </w:rPr>
              <w:t>,</w:t>
            </w:r>
            <w:r>
              <w:rPr>
                <w:noProof/>
                <w:sz w:val="24"/>
                <w:lang w:val="pt-BR"/>
              </w:rPr>
              <w:t xml:space="preserve"> para aprender e me formar na faculdade para conseguir trabalhar como</w:t>
            </w:r>
            <w:r w:rsidR="007872DD">
              <w:rPr>
                <w:noProof/>
                <w:sz w:val="24"/>
                <w:lang w:val="pt-BR"/>
              </w:rPr>
              <w:t xml:space="preserve"> médico veterinario de grande porte profissionalmente, porque já vivo nesse meio e já temho um pouco de experiê</w:t>
            </w:r>
            <w:r w:rsidR="009B51D8">
              <w:rPr>
                <w:noProof/>
                <w:sz w:val="24"/>
                <w:lang w:val="pt-BR"/>
              </w:rPr>
              <w:t>ncia e facilidade para aprender cada vez mais. Quero trabalhar com isso pois é uma área que me interessa bastante</w:t>
            </w:r>
            <w:r w:rsidR="000B0BAC">
              <w:rPr>
                <w:noProof/>
                <w:sz w:val="24"/>
                <w:lang w:val="pt-BR"/>
              </w:rPr>
              <w:t>.</w:t>
            </w:r>
          </w:p>
        </w:tc>
      </w:tr>
      <w:tr w:rsidR="00BE6D99" w:rsidRPr="00335BE1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:rsidR="00CD50FD" w:rsidRPr="00335BE1" w:rsidRDefault="00EB4074" w:rsidP="00D20DA9">
            <w:pPr>
              <w:pStyle w:val="Ttulo2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07296240"/>
                <w:placeholder>
                  <w:docPart w:val="3FAD2765E3984BCC99F955C3477DF7C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335BE1">
                  <w:rPr>
                    <w:noProof/>
                    <w:lang w:val="pt-BR" w:bidi="pt-BR"/>
                  </w:rPr>
                  <w:t>FORMAÇÃO</w:t>
                </w:r>
              </w:sdtContent>
            </w:sdt>
            <w:r w:rsidR="00D26A79" w:rsidRPr="00335BE1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rStyle w:val="Destacar"/>
                  <w:noProof/>
                  <w:lang w:val="pt-BR"/>
                </w:rPr>
                <w:id w:val="-908075200"/>
                <w:placeholder>
                  <w:docPart w:val="1362C8843E1B4A3498611D5906BBB11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stacar"/>
                </w:rPr>
              </w:sdtEndPr>
              <w:sdtContent>
                <w:r w:rsidR="00D26A79" w:rsidRPr="00335BE1">
                  <w:rPr>
                    <w:rStyle w:val="Destacar"/>
                    <w:noProof/>
                    <w:lang w:val="pt-BR" w:bidi="pt-BR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335BE1" w:rsidRDefault="004209A4" w:rsidP="000B0BAC">
            <w:pPr>
              <w:pStyle w:val="Ttulo1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EXPERIÊNCIA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</w:tr>
      <w:tr w:rsidR="00BE6D99" w:rsidRPr="00335BE1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:rsidR="00CD50FD" w:rsidRPr="00335BE1" w:rsidRDefault="00CD50FD" w:rsidP="0040233B">
            <w:pPr>
              <w:pStyle w:val="Ttulo2"/>
              <w:rPr>
                <w:noProof/>
                <w:lang w:val="pt-BR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335BE1" w:rsidRDefault="00CD50FD" w:rsidP="0040233B">
            <w:pPr>
              <w:pStyle w:val="Ttulo1"/>
              <w:rPr>
                <w:noProof/>
                <w:lang w:val="pt-BR"/>
              </w:rPr>
            </w:pPr>
          </w:p>
        </w:tc>
        <w:tc>
          <w:tcPr>
            <w:tcW w:w="3095" w:type="dxa"/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</w:tr>
      <w:tr w:rsidR="0040233B" w:rsidRPr="00335BE1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:rsidR="0040233B" w:rsidRPr="00335BE1" w:rsidRDefault="0040233B" w:rsidP="0040233B">
            <w:pPr>
              <w:pStyle w:val="Texto"/>
              <w:rPr>
                <w:noProof/>
                <w:lang w:val="pt-BR"/>
              </w:rPr>
            </w:pPr>
          </w:p>
          <w:p w:rsidR="00D20DA9" w:rsidRDefault="000B0BAC" w:rsidP="000B0BAC">
            <w:pPr>
              <w:pStyle w:val="Text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Maria de Oliveira Lellis Ito – Mairinque – SP</w:t>
            </w:r>
          </w:p>
          <w:p w:rsidR="000B0BAC" w:rsidRPr="000B0BAC" w:rsidRDefault="000B0BAC" w:rsidP="000B0BAC">
            <w:pPr>
              <w:rPr>
                <w:sz w:val="20"/>
                <w:szCs w:val="20"/>
                <w:lang w:val="pt-BR"/>
              </w:rPr>
            </w:pPr>
            <w:r>
              <w:rPr>
                <w:lang w:val="pt-BR"/>
              </w:rPr>
              <w:t xml:space="preserve">   </w:t>
            </w:r>
            <w:r>
              <w:rPr>
                <w:sz w:val="20"/>
                <w:szCs w:val="20"/>
                <w:lang w:val="pt-BR"/>
              </w:rPr>
              <w:t>Tenho um curso de auxiliar de veterinário completo, onde foram 6 meses de curso e muito aprendizado. Tenho muitas notas boas na escola e sou um ótimo aluno.</w:t>
            </w:r>
          </w:p>
          <w:p w:rsidR="00D20DA9" w:rsidRPr="00335BE1" w:rsidRDefault="00D20DA9" w:rsidP="0040233B">
            <w:pPr>
              <w:pStyle w:val="Texto"/>
              <w:rPr>
                <w:noProof/>
                <w:lang w:val="pt-BR"/>
              </w:rPr>
            </w:pPr>
          </w:p>
        </w:tc>
        <w:tc>
          <w:tcPr>
            <w:tcW w:w="6203" w:type="dxa"/>
            <w:gridSpan w:val="2"/>
            <w:vAlign w:val="center"/>
          </w:tcPr>
          <w:p w:rsidR="006D7159" w:rsidRPr="006D7159" w:rsidRDefault="006D7159" w:rsidP="006D7159">
            <w:pPr>
              <w:rPr>
                <w:lang w:val="pt-BR"/>
              </w:rPr>
            </w:pPr>
          </w:p>
        </w:tc>
      </w:tr>
      <w:tr w:rsidR="00BE6D99" w:rsidRPr="00335BE1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:rsidR="00CD50FD" w:rsidRPr="00335BE1" w:rsidRDefault="00EB4074" w:rsidP="00D20DA9">
            <w:pPr>
              <w:pStyle w:val="Ttulo2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066377136"/>
                <w:placeholder>
                  <w:docPart w:val="C5FFA83371C343CABFA24A4E4885CC2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335BE1">
                  <w:rPr>
                    <w:noProof/>
                    <w:lang w:val="pt-BR" w:bidi="pt-BR"/>
                  </w:rPr>
                  <w:t>HABILIDADES PRINCIPAIS</w:t>
                </w:r>
              </w:sdtContent>
            </w:sdt>
            <w:r w:rsidR="00D26A79" w:rsidRPr="00335BE1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rStyle w:val="Destacar"/>
                  <w:noProof/>
                  <w:lang w:val="pt-BR"/>
                </w:rPr>
                <w:id w:val="-1622227774"/>
                <w:placeholder>
                  <w:docPart w:val="FE18092B387E43EBA25F0E622649BAFC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stacar"/>
                </w:rPr>
              </w:sdtEndPr>
              <w:sdtContent>
                <w:r w:rsidR="00D26A79" w:rsidRPr="00335BE1">
                  <w:rPr>
                    <w:rStyle w:val="Destacar"/>
                    <w:noProof/>
                    <w:lang w:val="pt-BR" w:bidi="pt-BR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335BE1" w:rsidRDefault="00EB4074" w:rsidP="00D20DA9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55778421"/>
                <w:placeholder>
                  <w:docPart w:val="BFF83C1096E742C6BE5EA375534F0AD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335BE1">
                  <w:rPr>
                    <w:noProof/>
                    <w:lang w:val="pt-BR" w:bidi="pt-BR"/>
                  </w:rPr>
                  <w:t>COMUNICAÇÃO</w:t>
                </w:r>
              </w:sdtContent>
            </w:sdt>
            <w:r w:rsidR="00D20DA9" w:rsidRPr="00335BE1">
              <w:rPr>
                <w:noProof/>
                <w:lang w:val="pt-BR" w:bidi="pt-BR"/>
              </w:rPr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</w:tr>
      <w:tr w:rsidR="00BE6D99" w:rsidRPr="00335BE1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:rsidR="00CD50FD" w:rsidRPr="00335BE1" w:rsidRDefault="00CD50FD" w:rsidP="00CD50FD">
            <w:pPr>
              <w:pStyle w:val="Ttulo2"/>
              <w:rPr>
                <w:noProof/>
                <w:spacing w:val="32"/>
                <w:lang w:val="pt-BR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335BE1" w:rsidRDefault="00CD50FD" w:rsidP="00CD50FD">
            <w:pPr>
              <w:pStyle w:val="Ttulo1"/>
              <w:rPr>
                <w:noProof/>
                <w:lang w:val="pt-BR"/>
              </w:rPr>
            </w:pPr>
          </w:p>
        </w:tc>
        <w:tc>
          <w:tcPr>
            <w:tcW w:w="3095" w:type="dxa"/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</w:tr>
      <w:tr w:rsidR="00CD50FD" w:rsidRPr="00335BE1" w:rsidTr="00B530FE">
        <w:trPr>
          <w:trHeight w:val="1990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sdt>
            <w:sdtPr>
              <w:rPr>
                <w:noProof/>
                <w:lang w:val="pt-BR"/>
              </w:rPr>
              <w:id w:val="-1750034778"/>
              <w:placeholder>
                <w:docPart w:val="1714A5FA4B29443E90EC37D86C57A330"/>
              </w:placeholder>
              <w:temporary/>
              <w:showingPlcHdr/>
              <w15:appearance w15:val="hidden"/>
              <w:text/>
            </w:sdtPr>
            <w:sdtEndPr/>
            <w:sdtContent>
              <w:p w:rsidR="00D20DA9" w:rsidRPr="00335BE1" w:rsidRDefault="00D20DA9" w:rsidP="00D20DA9">
                <w:pPr>
                  <w:pStyle w:val="Texto"/>
                  <w:rPr>
                    <w:noProof/>
                    <w:lang w:val="pt-BR"/>
                  </w:rPr>
                </w:pPr>
                <w:r w:rsidRPr="00335BE1">
                  <w:rPr>
                    <w:noProof/>
                    <w:lang w:val="pt-BR" w:bidi="pt-BR"/>
                  </w:rPr>
                  <w:t>Marketing</w:t>
                </w:r>
              </w:p>
              <w:p w:rsidR="00D20DA9" w:rsidRPr="00335BE1" w:rsidRDefault="00D20DA9" w:rsidP="00D20DA9">
                <w:pPr>
                  <w:pStyle w:val="Texto"/>
                  <w:rPr>
                    <w:noProof/>
                    <w:lang w:val="pt-BR"/>
                  </w:rPr>
                </w:pPr>
                <w:r w:rsidRPr="00335BE1">
                  <w:rPr>
                    <w:noProof/>
                    <w:lang w:val="pt-BR" w:bidi="pt-BR"/>
                  </w:rPr>
                  <w:t>Gerenciamento de projetos</w:t>
                </w:r>
              </w:p>
              <w:p w:rsidR="00D20DA9" w:rsidRPr="00335BE1" w:rsidRDefault="00D20DA9" w:rsidP="00D20DA9">
                <w:pPr>
                  <w:pStyle w:val="Texto"/>
                  <w:rPr>
                    <w:noProof/>
                    <w:lang w:val="pt-BR"/>
                  </w:rPr>
                </w:pPr>
                <w:r w:rsidRPr="00335BE1">
                  <w:rPr>
                    <w:noProof/>
                    <w:lang w:val="pt-BR" w:bidi="pt-BR"/>
                  </w:rPr>
                  <w:t>Planejamento orçamentário</w:t>
                </w:r>
              </w:p>
              <w:p w:rsidR="00D20DA9" w:rsidRPr="00335BE1" w:rsidRDefault="00D20DA9" w:rsidP="00D20DA9">
                <w:pPr>
                  <w:pStyle w:val="Texto"/>
                  <w:rPr>
                    <w:noProof/>
                    <w:lang w:val="pt-BR"/>
                  </w:rPr>
                </w:pPr>
                <w:r w:rsidRPr="00335BE1">
                  <w:rPr>
                    <w:noProof/>
                    <w:lang w:val="pt-BR" w:bidi="pt-BR"/>
                  </w:rPr>
                  <w:t>Mídia Social</w:t>
                </w:r>
              </w:p>
              <w:p w:rsidR="00D20DA9" w:rsidRPr="00335BE1" w:rsidRDefault="00D20DA9" w:rsidP="00D20DA9">
                <w:pPr>
                  <w:pStyle w:val="Texto"/>
                  <w:rPr>
                    <w:noProof/>
                    <w:lang w:val="pt-BR"/>
                  </w:rPr>
                </w:pPr>
                <w:r w:rsidRPr="00335BE1">
                  <w:rPr>
                    <w:noProof/>
                    <w:lang w:val="pt-BR" w:bidi="pt-BR"/>
                  </w:rPr>
                  <w:t xml:space="preserve">Planejamento </w:t>
                </w:r>
              </w:p>
            </w:sdtContent>
          </w:sdt>
          <w:p w:rsidR="00CD50FD" w:rsidRPr="00335BE1" w:rsidRDefault="00CD50FD" w:rsidP="00CD50FD">
            <w:pPr>
              <w:pStyle w:val="Texto"/>
              <w:rPr>
                <w:noProof/>
                <w:lang w:val="pt-BR"/>
              </w:rPr>
            </w:pPr>
          </w:p>
        </w:tc>
        <w:tc>
          <w:tcPr>
            <w:tcW w:w="6203" w:type="dxa"/>
            <w:gridSpan w:val="2"/>
            <w:vAlign w:val="center"/>
          </w:tcPr>
          <w:p w:rsidR="00D20DA9" w:rsidRPr="00335BE1" w:rsidRDefault="006D7159" w:rsidP="006D7159">
            <w:pPr>
              <w:pStyle w:val="Text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Todos que me viram fazendo cursos, auxiliando algum veterinário falaram que</w:t>
            </w:r>
            <w:r w:rsidR="004209A4">
              <w:rPr>
                <w:noProof/>
                <w:lang w:val="pt-BR"/>
              </w:rPr>
              <w:t xml:space="preserve"> eu tenho habilidade para aprender, me comunico bem e tenho muita determinação no que eu estou fazendo e que tenho chances de trabalhar em vários lugares.</w:t>
            </w:r>
          </w:p>
          <w:p w:rsidR="00D20DA9" w:rsidRPr="00335BE1" w:rsidRDefault="00D20DA9" w:rsidP="00D20DA9">
            <w:pPr>
              <w:pStyle w:val="Texto"/>
              <w:rPr>
                <w:noProof/>
                <w:lang w:val="pt-BR"/>
              </w:rPr>
            </w:pPr>
            <w:r w:rsidRPr="00335BE1">
              <w:rPr>
                <w:noProof/>
                <w:lang w:val="pt-BR" w:bidi="pt-BR"/>
              </w:rPr>
              <w:t xml:space="preserve"> </w:t>
            </w:r>
          </w:p>
          <w:p w:rsidR="00CD50FD" w:rsidRPr="00335BE1" w:rsidRDefault="00CD50FD" w:rsidP="00CD50FD">
            <w:pPr>
              <w:pStyle w:val="Texto"/>
              <w:rPr>
                <w:noProof/>
                <w:lang w:val="pt-BR"/>
              </w:rPr>
            </w:pPr>
          </w:p>
        </w:tc>
      </w:tr>
      <w:tr w:rsidR="00BE6D99" w:rsidRPr="00335BE1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335BE1" w:rsidRDefault="00EB4074" w:rsidP="00D20DA9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513380234"/>
                <w:placeholder>
                  <w:docPart w:val="04C69356979D4F33BF3EC1B6B19304C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335BE1">
                  <w:rPr>
                    <w:noProof/>
                    <w:lang w:val="pt-BR" w:bidi="pt-BR"/>
                  </w:rPr>
                  <w:t>LIDERANÇA</w:t>
                </w:r>
              </w:sdtContent>
            </w:sdt>
            <w:r w:rsidR="00D20DA9" w:rsidRPr="00335BE1">
              <w:rPr>
                <w:noProof/>
                <w:lang w:val="pt-BR" w:bidi="pt-BR"/>
              </w:rPr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</w:tr>
      <w:tr w:rsidR="00BE6D99" w:rsidRPr="00335BE1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335BE1" w:rsidRDefault="00CD50FD" w:rsidP="00CD50FD">
            <w:pPr>
              <w:pStyle w:val="Ttulo1"/>
              <w:rPr>
                <w:noProof/>
                <w:lang w:val="pt-BR"/>
              </w:rPr>
            </w:pPr>
          </w:p>
        </w:tc>
        <w:tc>
          <w:tcPr>
            <w:tcW w:w="3095" w:type="dxa"/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</w:tr>
      <w:tr w:rsidR="00CD50FD" w:rsidRPr="00335BE1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  <w:tc>
          <w:tcPr>
            <w:tcW w:w="6203" w:type="dxa"/>
            <w:gridSpan w:val="2"/>
            <w:vAlign w:val="center"/>
          </w:tcPr>
          <w:sdt>
            <w:sdtPr>
              <w:rPr>
                <w:noProof/>
                <w:lang w:val="pt-BR"/>
              </w:rPr>
              <w:id w:val="-1789040208"/>
              <w:placeholder>
                <w:docPart w:val="377454065B72480A8F94EF9D0B305CC6"/>
              </w:placeholder>
              <w:temporary/>
              <w:showingPlcHdr/>
              <w15:appearance w15:val="hidden"/>
              <w:text/>
            </w:sdtPr>
            <w:sdtEndPr/>
            <w:sdtContent>
              <w:p w:rsidR="00D20DA9" w:rsidRPr="00335BE1" w:rsidRDefault="00D20DA9" w:rsidP="00D20DA9">
                <w:pPr>
                  <w:pStyle w:val="Texto"/>
                  <w:rPr>
                    <w:noProof/>
                    <w:lang w:val="pt-BR"/>
                  </w:rPr>
                </w:pPr>
                <w:r w:rsidRPr="00335BE1">
                  <w:rPr>
                    <w:noProof/>
                    <w:lang w:val="pt-BR" w:bidi="pt-BR"/>
                  </w:rPr>
                  <w:t>[Você é presidente de seu grêmio, síndico do condomínio ou líder de equipe de sua instituição de caridade favorita?</w:t>
                </w:r>
              </w:p>
              <w:p w:rsidR="00D20DA9" w:rsidRPr="00335BE1" w:rsidRDefault="00D20DA9" w:rsidP="00D20DA9">
                <w:pPr>
                  <w:pStyle w:val="Texto"/>
                  <w:rPr>
                    <w:noProof/>
                    <w:lang w:val="pt-BR"/>
                  </w:rPr>
                </w:pPr>
                <w:r w:rsidRPr="00335BE1">
                  <w:rPr>
                    <w:noProof/>
                    <w:lang w:val="pt-BR" w:bidi="pt-BR"/>
                  </w:rPr>
                  <w:t>Você é um líder natural — apresente os fatos!]</w:t>
                </w:r>
              </w:p>
            </w:sdtContent>
          </w:sdt>
          <w:p w:rsidR="00CD50FD" w:rsidRPr="00335BE1" w:rsidRDefault="00CD50FD" w:rsidP="00CD50FD">
            <w:pPr>
              <w:pStyle w:val="Texto"/>
              <w:rPr>
                <w:noProof/>
                <w:lang w:val="pt-BR"/>
              </w:rPr>
            </w:pPr>
          </w:p>
        </w:tc>
      </w:tr>
      <w:tr w:rsidR="00CD50FD" w:rsidRPr="00335BE1" w:rsidTr="00CD50FD">
        <w:trPr>
          <w:trHeight w:val="100"/>
        </w:trPr>
        <w:tc>
          <w:tcPr>
            <w:tcW w:w="3097" w:type="dxa"/>
          </w:tcPr>
          <w:p w:rsidR="00CD50FD" w:rsidRPr="00335BE1" w:rsidRDefault="00CD50FD" w:rsidP="00CD50FD">
            <w:pPr>
              <w:rPr>
                <w:noProof/>
                <w:lang w:val="pt-BR"/>
              </w:rPr>
            </w:pPr>
          </w:p>
        </w:tc>
        <w:tc>
          <w:tcPr>
            <w:tcW w:w="6203" w:type="dxa"/>
            <w:gridSpan w:val="2"/>
          </w:tcPr>
          <w:p w:rsidR="00CD50FD" w:rsidRPr="00335BE1" w:rsidRDefault="00CD50FD" w:rsidP="00CD50FD">
            <w:pPr>
              <w:rPr>
                <w:noProof/>
                <w:lang w:val="pt-BR"/>
              </w:rPr>
            </w:pPr>
          </w:p>
        </w:tc>
      </w:tr>
      <w:tr w:rsidR="00BE6D99" w:rsidRPr="00335BE1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335BE1" w:rsidRDefault="00EB4074" w:rsidP="00D20DA9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294558939"/>
                <w:placeholder>
                  <w:docPart w:val="F048CB9847AA4360971E39880BD9B7C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335BE1">
                  <w:rPr>
                    <w:noProof/>
                    <w:lang w:val="pt-BR" w:bidi="pt-BR"/>
                  </w:rPr>
                  <w:t>REFERÊNCIAS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</w:tr>
      <w:tr w:rsidR="00BE6D99" w:rsidRPr="00335BE1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</w:tcPr>
          <w:p w:rsidR="00CD50FD" w:rsidRPr="00335BE1" w:rsidRDefault="00CD50FD" w:rsidP="00CD50FD">
            <w:pPr>
              <w:pStyle w:val="Ttulo1"/>
              <w:rPr>
                <w:noProof/>
                <w:lang w:val="pt-BR"/>
              </w:rPr>
            </w:pPr>
          </w:p>
        </w:tc>
        <w:tc>
          <w:tcPr>
            <w:tcW w:w="3095" w:type="dxa"/>
          </w:tcPr>
          <w:p w:rsidR="00CD50FD" w:rsidRPr="00335BE1" w:rsidRDefault="00CD50FD">
            <w:pPr>
              <w:rPr>
                <w:noProof/>
                <w:lang w:val="pt-BR"/>
              </w:rPr>
            </w:pPr>
          </w:p>
        </w:tc>
      </w:tr>
      <w:tr w:rsidR="00CD50FD" w:rsidRPr="00335BE1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:rsidR="00CD50FD" w:rsidRPr="00335BE1" w:rsidRDefault="00EB4074" w:rsidP="00D20DA9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640341508"/>
                <w:placeholder>
                  <w:docPart w:val="2063D8463C304BE7B3655B94F1AD4D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335BE1">
                  <w:rPr>
                    <w:noProof/>
                    <w:lang w:val="pt-BR" w:bidi="pt-BR"/>
                  </w:rPr>
                  <w:t>[Disponível mediante solicitação.]</w:t>
                </w:r>
              </w:sdtContent>
            </w:sdt>
          </w:p>
        </w:tc>
      </w:tr>
    </w:tbl>
    <w:p w:rsidR="00C55D85" w:rsidRPr="00335BE1" w:rsidRDefault="00C55D85">
      <w:pPr>
        <w:rPr>
          <w:noProof/>
          <w:lang w:val="pt-BR"/>
        </w:rPr>
      </w:pPr>
    </w:p>
    <w:sectPr w:rsidR="00C55D85" w:rsidRPr="00335BE1" w:rsidSect="00B530FE">
      <w:headerReference w:type="default" r:id="rId11"/>
      <w:pgSz w:w="11906" w:h="16838" w:code="9"/>
      <w:pgMar w:top="720" w:right="1361" w:bottom="72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074" w:rsidRDefault="00EB4074" w:rsidP="00F316AD">
      <w:r>
        <w:separator/>
      </w:r>
    </w:p>
  </w:endnote>
  <w:endnote w:type="continuationSeparator" w:id="0">
    <w:p w:rsidR="00EB4074" w:rsidRDefault="00EB407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074" w:rsidRDefault="00EB4074" w:rsidP="00F316AD">
      <w:r>
        <w:separator/>
      </w:r>
    </w:p>
  </w:footnote>
  <w:footnote w:type="continuationSeparator" w:id="0">
    <w:p w:rsidR="00EB4074" w:rsidRDefault="00EB4074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D" w:rsidRPr="003E4589" w:rsidRDefault="00F316AD">
    <w:pPr>
      <w:pStyle w:val="Cabealho"/>
      <w:rPr>
        <w:lang w:val="pt-BR"/>
      </w:rPr>
    </w:pPr>
    <w:r w:rsidRPr="003E4589">
      <w:rPr>
        <w:rFonts w:eastAsia="Times New Roman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6A2DA292">
              <wp:simplePos x="0" y="0"/>
              <wp:positionH relativeFrom="column">
                <wp:posOffset>-914400</wp:posOffset>
              </wp:positionH>
              <wp:positionV relativeFrom="paragraph">
                <wp:posOffset>-456565</wp:posOffset>
              </wp:positionV>
              <wp:extent cx="7771130" cy="1249680"/>
              <wp:effectExtent l="0" t="0" r="1270" b="7620"/>
              <wp:wrapNone/>
              <wp:docPr id="6" name="Retângulo 7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D6C9AB" id="Retângulo 7" o:spid="_x0000_s1026" style="position:absolute;margin-left:-1in;margin-top:-35.9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" fillcolor="#303848 [3204]" stroked="f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A2A0FEC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E05BA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D82D9A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988EB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5A0B1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BEB01E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8EF2B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6CD1B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CB45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74B79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4B74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1B123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1B62F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8C"/>
    <w:rsid w:val="00037C3D"/>
    <w:rsid w:val="000B0BAC"/>
    <w:rsid w:val="00117BC1"/>
    <w:rsid w:val="001700F2"/>
    <w:rsid w:val="001871FF"/>
    <w:rsid w:val="001F4150"/>
    <w:rsid w:val="0029715D"/>
    <w:rsid w:val="00335BE1"/>
    <w:rsid w:val="003E4589"/>
    <w:rsid w:val="0040233B"/>
    <w:rsid w:val="004209A4"/>
    <w:rsid w:val="004D0355"/>
    <w:rsid w:val="004E6224"/>
    <w:rsid w:val="005D2581"/>
    <w:rsid w:val="00617740"/>
    <w:rsid w:val="006C60E6"/>
    <w:rsid w:val="006D7159"/>
    <w:rsid w:val="007872DD"/>
    <w:rsid w:val="008456E8"/>
    <w:rsid w:val="0089710E"/>
    <w:rsid w:val="009B51D8"/>
    <w:rsid w:val="009C3827"/>
    <w:rsid w:val="00A74E15"/>
    <w:rsid w:val="00B530FE"/>
    <w:rsid w:val="00BB728C"/>
    <w:rsid w:val="00BE6D99"/>
    <w:rsid w:val="00C55D85"/>
    <w:rsid w:val="00C85763"/>
    <w:rsid w:val="00CD50FD"/>
    <w:rsid w:val="00D20DA9"/>
    <w:rsid w:val="00D26A79"/>
    <w:rsid w:val="00DD5C35"/>
    <w:rsid w:val="00EA03EF"/>
    <w:rsid w:val="00EB4074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487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3E4589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3E4589"/>
    <w:pPr>
      <w:jc w:val="center"/>
      <w:outlineLvl w:val="0"/>
    </w:pPr>
    <w:rPr>
      <w:color w:val="FFFFFF"/>
      <w:spacing w:val="40"/>
    </w:rPr>
  </w:style>
  <w:style w:type="paragraph" w:styleId="Ttulo2">
    <w:name w:val="heading 2"/>
    <w:basedOn w:val="Normal"/>
    <w:next w:val="Normal"/>
    <w:link w:val="Ttulo2Char"/>
    <w:uiPriority w:val="9"/>
    <w:qFormat/>
    <w:rsid w:val="003E4589"/>
    <w:pPr>
      <w:outlineLvl w:val="1"/>
    </w:pPr>
    <w:rPr>
      <w:color w:val="303848" w:themeColor="accent1"/>
      <w:spacing w:val="80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3E4589"/>
    <w:pPr>
      <w:keepNext/>
      <w:keepLines/>
      <w:spacing w:before="40"/>
      <w:outlineLvl w:val="2"/>
    </w:pPr>
    <w:rPr>
      <w:rFonts w:eastAsiaTheme="majorEastAsia"/>
      <w:color w:val="181B2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3E4589"/>
    <w:pPr>
      <w:keepNext/>
      <w:keepLines/>
      <w:spacing w:before="40"/>
      <w:outlineLvl w:val="3"/>
    </w:pPr>
    <w:rPr>
      <w:rFonts w:eastAsiaTheme="majorEastAsia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E4589"/>
    <w:pPr>
      <w:keepNext/>
      <w:keepLines/>
      <w:spacing w:before="40"/>
      <w:outlineLvl w:val="4"/>
    </w:pPr>
    <w:rPr>
      <w:rFonts w:eastAsiaTheme="majorEastAsia"/>
      <w:color w:val="24293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3E4589"/>
    <w:pPr>
      <w:keepNext/>
      <w:keepLines/>
      <w:spacing w:before="40"/>
      <w:outlineLvl w:val="5"/>
    </w:pPr>
    <w:rPr>
      <w:rFonts w:eastAsiaTheme="majorEastAsia"/>
      <w:color w:val="181B2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3E4589"/>
    <w:pPr>
      <w:keepNext/>
      <w:keepLines/>
      <w:spacing w:before="40"/>
      <w:outlineLvl w:val="6"/>
    </w:pPr>
    <w:rPr>
      <w:rFonts w:eastAsiaTheme="majorEastAsia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3E4589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3E4589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3E458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E4589"/>
    <w:rPr>
      <w:rFonts w:ascii="Arial" w:hAnsi="Arial" w:cs="Arial"/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3E458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E4589"/>
    <w:rPr>
      <w:rFonts w:ascii="Arial" w:hAnsi="Arial" w:cs="Arial"/>
      <w:color w:val="000000" w:themeColor="text1"/>
    </w:rPr>
  </w:style>
  <w:style w:type="table" w:styleId="Tabelacomgrade">
    <w:name w:val="Table Grid"/>
    <w:basedOn w:val="Tabelanormal"/>
    <w:uiPriority w:val="39"/>
    <w:rsid w:val="003E4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3E4589"/>
    <w:pPr>
      <w:tabs>
        <w:tab w:val="left" w:pos="2121"/>
        <w:tab w:val="left" w:pos="4241"/>
      </w:tabs>
      <w:spacing w:before="120" w:after="120"/>
      <w:jc w:val="center"/>
    </w:pPr>
    <w:rPr>
      <w:color w:val="303848" w:themeColor="accent1"/>
      <w:spacing w:val="80"/>
      <w:sz w:val="52"/>
    </w:rPr>
  </w:style>
  <w:style w:type="character" w:customStyle="1" w:styleId="TtuloChar">
    <w:name w:val="Título Char"/>
    <w:basedOn w:val="Fontepargpadro"/>
    <w:link w:val="Ttulo"/>
    <w:rsid w:val="003E4589"/>
    <w:rPr>
      <w:rFonts w:ascii="Arial" w:hAnsi="Arial" w:cs="Arial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har"/>
    <w:uiPriority w:val="1"/>
    <w:qFormat/>
    <w:rsid w:val="003E4589"/>
    <w:pPr>
      <w:spacing w:before="120" w:after="120"/>
      <w:jc w:val="center"/>
    </w:pPr>
    <w:rPr>
      <w:color w:val="303848" w:themeColor="accent1"/>
      <w:spacing w:val="80"/>
    </w:rPr>
  </w:style>
  <w:style w:type="character" w:customStyle="1" w:styleId="SubttuloChar">
    <w:name w:val="Subtítulo Char"/>
    <w:basedOn w:val="Fontepargpadro"/>
    <w:link w:val="Subttulo"/>
    <w:uiPriority w:val="1"/>
    <w:rsid w:val="003E4589"/>
    <w:rPr>
      <w:rFonts w:ascii="Arial" w:hAnsi="Arial" w:cs="Arial"/>
      <w:color w:val="303848" w:themeColor="accent1"/>
      <w:spacing w:val="80"/>
    </w:rPr>
  </w:style>
  <w:style w:type="character" w:customStyle="1" w:styleId="Ttulo1Char">
    <w:name w:val="Título 1 Char"/>
    <w:basedOn w:val="Fontepargpadro"/>
    <w:link w:val="Ttulo1"/>
    <w:uiPriority w:val="2"/>
    <w:rsid w:val="003E4589"/>
    <w:rPr>
      <w:rFonts w:ascii="Arial" w:hAnsi="Arial" w:cs="Arial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3E4589"/>
    <w:pPr>
      <w:spacing w:line="288" w:lineRule="auto"/>
    </w:pPr>
    <w:rPr>
      <w:color w:val="404040" w:themeColor="text1" w:themeTint="BF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3E4589"/>
    <w:rPr>
      <w:rFonts w:ascii="Arial" w:hAnsi="Arial" w:cs="Arial"/>
      <w:color w:val="303848" w:themeColor="accent1"/>
      <w:spacing w:val="80"/>
    </w:rPr>
  </w:style>
  <w:style w:type="paragraph" w:customStyle="1" w:styleId="TextoPequeno">
    <w:name w:val="TextoPequeno"/>
    <w:basedOn w:val="Normal"/>
    <w:next w:val="Normal"/>
    <w:uiPriority w:val="5"/>
    <w:qFormat/>
    <w:rsid w:val="003E4589"/>
    <w:rPr>
      <w:i/>
      <w:color w:val="404040" w:themeColor="text1" w:themeTint="BF"/>
      <w:sz w:val="20"/>
    </w:rPr>
  </w:style>
  <w:style w:type="character" w:styleId="TextodoEspaoReservado">
    <w:name w:val="Placeholder Text"/>
    <w:basedOn w:val="Fontepargpadro"/>
    <w:uiPriority w:val="99"/>
    <w:semiHidden/>
    <w:rsid w:val="003E4589"/>
    <w:rPr>
      <w:rFonts w:ascii="Arial" w:hAnsi="Arial" w:cs="Arial"/>
      <w:color w:val="808080"/>
    </w:rPr>
  </w:style>
  <w:style w:type="character" w:customStyle="1" w:styleId="Destacar">
    <w:name w:val="Destacar"/>
    <w:basedOn w:val="Fontepargpadro"/>
    <w:uiPriority w:val="1"/>
    <w:qFormat/>
    <w:rsid w:val="003E4589"/>
    <w:rPr>
      <w:rFonts w:ascii="Arial" w:hAnsi="Arial" w:cs="Arial"/>
      <w:color w:val="BF9268" w:themeColor="accent2"/>
    </w:rPr>
  </w:style>
  <w:style w:type="numbering" w:styleId="111111">
    <w:name w:val="Outline List 2"/>
    <w:basedOn w:val="Semlista"/>
    <w:uiPriority w:val="99"/>
    <w:semiHidden/>
    <w:unhideWhenUsed/>
    <w:rsid w:val="003E4589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3E4589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3E4589"/>
    <w:rPr>
      <w:rFonts w:ascii="Arial" w:eastAsiaTheme="majorEastAsia" w:hAnsi="Arial" w:cs="Arial"/>
      <w:color w:val="181B2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4589"/>
    <w:rPr>
      <w:rFonts w:ascii="Arial" w:eastAsiaTheme="majorEastAsia" w:hAnsi="Arial" w:cs="Arial"/>
      <w:i/>
      <w:iCs/>
      <w:color w:val="24293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4589"/>
    <w:rPr>
      <w:rFonts w:ascii="Arial" w:eastAsiaTheme="majorEastAsia" w:hAnsi="Arial" w:cs="Arial"/>
      <w:color w:val="24293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4589"/>
    <w:rPr>
      <w:rFonts w:ascii="Arial" w:eastAsiaTheme="majorEastAsia" w:hAnsi="Arial" w:cs="Arial"/>
      <w:color w:val="181B2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4589"/>
    <w:rPr>
      <w:rFonts w:ascii="Arial" w:eastAsiaTheme="majorEastAsia" w:hAnsi="Arial" w:cs="Arial"/>
      <w:i/>
      <w:iCs/>
      <w:color w:val="181B2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4589"/>
    <w:rPr>
      <w:rFonts w:ascii="Arial" w:eastAsiaTheme="majorEastAsia" w:hAnsi="Arial" w:cs="Arial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4589"/>
    <w:rPr>
      <w:rFonts w:ascii="Arial" w:eastAsiaTheme="majorEastAsia" w:hAnsi="Arial" w:cs="Arial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3E4589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458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589"/>
    <w:rPr>
      <w:rFonts w:ascii="Segoe UI" w:hAnsi="Segoe UI" w:cs="Segoe UI"/>
      <w:color w:val="000000" w:themeColor="text1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3E4589"/>
  </w:style>
  <w:style w:type="paragraph" w:styleId="Textoembloco">
    <w:name w:val="Block Text"/>
    <w:basedOn w:val="Normal"/>
    <w:uiPriority w:val="99"/>
    <w:semiHidden/>
    <w:unhideWhenUsed/>
    <w:rsid w:val="003E4589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E458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3E4589"/>
    <w:rPr>
      <w:rFonts w:ascii="Arial" w:hAnsi="Arial" w:cs="Arial"/>
      <w:color w:val="000000" w:themeColor="tex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E458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E4589"/>
    <w:rPr>
      <w:rFonts w:ascii="Arial" w:hAnsi="Arial" w:cs="Arial"/>
      <w:color w:val="000000" w:themeColor="text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E4589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E4589"/>
    <w:rPr>
      <w:rFonts w:ascii="Arial" w:hAnsi="Arial" w:cs="Arial"/>
      <w:color w:val="000000" w:themeColor="text1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E4589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E4589"/>
    <w:rPr>
      <w:rFonts w:ascii="Arial" w:hAnsi="Arial" w:cs="Arial"/>
      <w:color w:val="000000" w:themeColor="text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E458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E4589"/>
    <w:rPr>
      <w:rFonts w:ascii="Arial" w:hAnsi="Arial" w:cs="Arial"/>
      <w:color w:val="000000" w:themeColor="text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E4589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E4589"/>
    <w:rPr>
      <w:rFonts w:ascii="Arial" w:hAnsi="Arial" w:cs="Arial"/>
      <w:color w:val="000000" w:themeColor="text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E458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E4589"/>
    <w:rPr>
      <w:rFonts w:ascii="Arial" w:hAnsi="Arial" w:cs="Arial"/>
      <w:color w:val="000000" w:themeColor="text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E458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E4589"/>
    <w:rPr>
      <w:rFonts w:ascii="Arial" w:hAnsi="Arial" w:cs="Arial"/>
      <w:color w:val="000000" w:themeColor="text1"/>
      <w:sz w:val="16"/>
      <w:szCs w:val="16"/>
    </w:rPr>
  </w:style>
  <w:style w:type="character" w:styleId="TtulodoLivro">
    <w:name w:val="Book Title"/>
    <w:basedOn w:val="Fontepargpadro"/>
    <w:uiPriority w:val="33"/>
    <w:semiHidden/>
    <w:qFormat/>
    <w:rsid w:val="003E4589"/>
    <w:rPr>
      <w:rFonts w:ascii="Arial" w:hAnsi="Arial" w:cs="Arial"/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4589"/>
    <w:pPr>
      <w:spacing w:after="200"/>
    </w:pPr>
    <w:rPr>
      <w:i/>
      <w:iCs/>
      <w:color w:val="775F55" w:themeColor="text2"/>
      <w:sz w:val="18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E4589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E4589"/>
    <w:rPr>
      <w:rFonts w:ascii="Arial" w:hAnsi="Arial" w:cs="Arial"/>
      <w:color w:val="000000" w:themeColor="text1"/>
    </w:rPr>
  </w:style>
  <w:style w:type="table" w:styleId="GradeColorida">
    <w:name w:val="Colorful Grid"/>
    <w:basedOn w:val="Tabelanormal"/>
    <w:uiPriority w:val="73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E45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E4589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E4589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E4589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E4589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E4589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E4589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E4589"/>
    <w:rPr>
      <w:rFonts w:ascii="Arial" w:hAnsi="Arial" w:cs="Arial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458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4589"/>
    <w:rPr>
      <w:rFonts w:ascii="Arial" w:hAnsi="Arial" w:cs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45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4589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3E45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E4589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E4589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E4589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E4589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E4589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E4589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E4589"/>
  </w:style>
  <w:style w:type="character" w:customStyle="1" w:styleId="DataChar">
    <w:name w:val="Data Char"/>
    <w:basedOn w:val="Fontepargpadro"/>
    <w:link w:val="Data"/>
    <w:uiPriority w:val="99"/>
    <w:semiHidden/>
    <w:rsid w:val="003E4589"/>
    <w:rPr>
      <w:rFonts w:ascii="Arial" w:hAnsi="Arial" w:cs="Arial"/>
      <w:color w:val="000000" w:themeColor="tex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E4589"/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E4589"/>
    <w:rPr>
      <w:rFonts w:ascii="Segoe UI" w:hAnsi="Segoe UI" w:cs="Segoe UI"/>
      <w:color w:val="000000" w:themeColor="text1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E4589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E4589"/>
    <w:rPr>
      <w:rFonts w:ascii="Arial" w:hAnsi="Arial" w:cs="Arial"/>
      <w:color w:val="000000" w:themeColor="text1"/>
    </w:rPr>
  </w:style>
  <w:style w:type="character" w:styleId="nfase">
    <w:name w:val="Emphasis"/>
    <w:basedOn w:val="Fontepargpadro"/>
    <w:uiPriority w:val="20"/>
    <w:semiHidden/>
    <w:qFormat/>
    <w:rsid w:val="003E4589"/>
    <w:rPr>
      <w:rFonts w:ascii="Arial" w:hAnsi="Arial" w:cs="Arial"/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E4589"/>
    <w:rPr>
      <w:rFonts w:ascii="Arial" w:hAnsi="Arial" w:cs="Arial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E4589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E4589"/>
    <w:rPr>
      <w:rFonts w:ascii="Arial" w:hAnsi="Arial" w:cs="Arial"/>
      <w:color w:val="000000" w:themeColor="text1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3E4589"/>
    <w:pPr>
      <w:framePr w:w="7920" w:h="1980" w:hRule="exact" w:hSpace="180" w:wrap="auto" w:hAnchor="page" w:xAlign="center" w:yAlign="bottom"/>
      <w:ind w:left="2880"/>
    </w:pPr>
    <w:rPr>
      <w:rFonts w:eastAsiaTheme="majorEastAsia"/>
    </w:rPr>
  </w:style>
  <w:style w:type="paragraph" w:styleId="Remetente">
    <w:name w:val="envelope return"/>
    <w:basedOn w:val="Normal"/>
    <w:uiPriority w:val="99"/>
    <w:semiHidden/>
    <w:unhideWhenUsed/>
    <w:rsid w:val="003E4589"/>
    <w:rPr>
      <w:rFonts w:eastAsiaTheme="majorEastAsia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E4589"/>
    <w:rPr>
      <w:rFonts w:ascii="Arial" w:hAnsi="Arial" w:cs="Arial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E4589"/>
    <w:rPr>
      <w:rFonts w:ascii="Arial" w:hAnsi="Arial" w:cs="Arial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458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E4589"/>
    <w:rPr>
      <w:rFonts w:ascii="Arial" w:hAnsi="Arial" w:cs="Arial"/>
      <w:color w:val="000000" w:themeColor="text1"/>
      <w:sz w:val="20"/>
      <w:szCs w:val="20"/>
    </w:rPr>
  </w:style>
  <w:style w:type="table" w:styleId="TabeladeGrade1Clara">
    <w:name w:val="Grid Table 1 Light"/>
    <w:basedOn w:val="Tabelanormal"/>
    <w:uiPriority w:val="46"/>
    <w:rsid w:val="003E45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E4589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E4589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E4589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E4589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4589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E4589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E45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E4589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E4589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E4589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E4589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E4589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E4589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E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E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E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E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E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E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E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E45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E4589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E4589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E4589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E4589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E4589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E4589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E45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E4589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E4589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E4589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E4589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E4589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E4589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3E4589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3E4589"/>
    <w:rPr>
      <w:rFonts w:ascii="Arial" w:hAnsi="Arial" w:cs="Arial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3E4589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E4589"/>
    <w:rPr>
      <w:rFonts w:ascii="Arial" w:hAnsi="Arial" w:cs="Arial"/>
      <w:i/>
      <w:iCs/>
      <w:color w:val="000000" w:themeColor="text1"/>
    </w:rPr>
  </w:style>
  <w:style w:type="character" w:styleId="CitaoHTML">
    <w:name w:val="HTML Cite"/>
    <w:basedOn w:val="Fontepargpadro"/>
    <w:uiPriority w:val="99"/>
    <w:semiHidden/>
    <w:unhideWhenUsed/>
    <w:rsid w:val="003E4589"/>
    <w:rPr>
      <w:rFonts w:ascii="Arial" w:hAnsi="Arial" w:cs="Arial"/>
      <w:i/>
      <w:iCs/>
    </w:rPr>
  </w:style>
  <w:style w:type="character" w:styleId="CdigoHTML">
    <w:name w:val="HTML Code"/>
    <w:basedOn w:val="Fontepargpadro"/>
    <w:uiPriority w:val="99"/>
    <w:semiHidden/>
    <w:unhideWhenUsed/>
    <w:rsid w:val="003E4589"/>
    <w:rPr>
      <w:rFonts w:ascii="Consolas" w:hAnsi="Consolas" w:cs="Arial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E4589"/>
    <w:rPr>
      <w:rFonts w:ascii="Arial" w:hAnsi="Arial" w:cs="Arial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E4589"/>
    <w:rPr>
      <w:rFonts w:ascii="Consolas" w:hAnsi="Consolas" w:cs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4589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4589"/>
    <w:rPr>
      <w:rFonts w:ascii="Consolas" w:hAnsi="Consolas" w:cs="Consolas"/>
      <w:color w:val="000000" w:themeColor="text1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E4589"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E4589"/>
    <w:rPr>
      <w:rFonts w:ascii="Consolas" w:hAnsi="Consolas" w:cs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E4589"/>
    <w:rPr>
      <w:rFonts w:ascii="Arial" w:hAnsi="Arial" w:cs="Arial"/>
      <w:i/>
      <w:iCs/>
    </w:rPr>
  </w:style>
  <w:style w:type="character" w:styleId="Hyperlink">
    <w:name w:val="Hyperlink"/>
    <w:basedOn w:val="Fontepargpadro"/>
    <w:uiPriority w:val="99"/>
    <w:semiHidden/>
    <w:unhideWhenUsed/>
    <w:rsid w:val="003E4589"/>
    <w:rPr>
      <w:rFonts w:ascii="Arial" w:hAnsi="Arial" w:cs="Arial"/>
      <w:color w:val="F7B61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E4589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E4589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E4589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E4589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E4589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E4589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E4589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E4589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E4589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E4589"/>
    <w:rPr>
      <w:rFonts w:eastAsiaTheme="majorEastAsia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3E4589"/>
    <w:rPr>
      <w:rFonts w:ascii="Arial" w:hAnsi="Arial" w:cs="Arial"/>
      <w:i/>
      <w:iCs/>
      <w:color w:val="303848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3E4589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E4589"/>
    <w:rPr>
      <w:rFonts w:ascii="Arial" w:hAnsi="Arial" w:cs="Arial"/>
      <w:i/>
      <w:iCs/>
      <w:color w:val="303848" w:themeColor="accent1"/>
    </w:rPr>
  </w:style>
  <w:style w:type="character" w:styleId="RefernciaIntensa">
    <w:name w:val="Intense Reference"/>
    <w:basedOn w:val="Fontepargpadro"/>
    <w:uiPriority w:val="32"/>
    <w:semiHidden/>
    <w:qFormat/>
    <w:rsid w:val="003E4589"/>
    <w:rPr>
      <w:rFonts w:ascii="Arial" w:hAnsi="Arial" w:cs="Arial"/>
      <w:b/>
      <w:bCs/>
      <w:smallCaps/>
      <w:color w:val="303848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E45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E4589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E4589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E4589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E4589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E4589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E4589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E45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E4589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E4589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E4589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E4589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E4589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E4589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E45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E4589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E4589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E4589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E4589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E4589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E4589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E4589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3E458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3E458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3E458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3E458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3E4589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3E4589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E4589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E4589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E4589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E4589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E4589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E4589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E4589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E4589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E4589"/>
    <w:pPr>
      <w:spacing w:after="120"/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3E4589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E4589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E4589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E4589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E4589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3E4589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E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E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E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E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E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E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E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3E45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E4589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E4589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E4589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E4589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E4589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E4589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E4589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E4589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E45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E4589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E4589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E4589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E4589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E4589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E4589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E45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E4589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E4589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E4589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E4589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E4589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E4589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E45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E4589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E4589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E4589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E4589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E4589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E4589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E45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E4589"/>
    <w:rPr>
      <w:rFonts w:ascii="Consolas" w:hAnsi="Consolas" w:cs="Consolas"/>
      <w:color w:val="000000" w:themeColor="text1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3E45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E4589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E4589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E4589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E4589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E4589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E4589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E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E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E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E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E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E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E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E4589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E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E45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E4589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E4589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E4589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E4589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E4589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E4589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E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E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E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E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E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E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E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3E4589"/>
    <w:rPr>
      <w:rFonts w:ascii="Arial" w:hAnsi="Arial" w:cs="Arial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E45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E4589"/>
    <w:rPr>
      <w:rFonts w:ascii="Arial" w:eastAsiaTheme="majorEastAsia" w:hAnsi="Arial" w:cs="Arial"/>
      <w:color w:val="000000" w:themeColor="text1"/>
      <w:shd w:val="pct20" w:color="auto" w:fill="auto"/>
    </w:rPr>
  </w:style>
  <w:style w:type="paragraph" w:styleId="SemEspaamento">
    <w:name w:val="No Spacing"/>
    <w:uiPriority w:val="1"/>
    <w:semiHidden/>
    <w:qFormat/>
    <w:rsid w:val="003E4589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E4589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3E4589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E4589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E4589"/>
    <w:rPr>
      <w:rFonts w:ascii="Arial" w:hAnsi="Arial" w:cs="Arial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3E4589"/>
    <w:rPr>
      <w:rFonts w:ascii="Arial" w:hAnsi="Arial" w:cs="Arial"/>
    </w:rPr>
  </w:style>
  <w:style w:type="table" w:styleId="TabelaSimples1">
    <w:name w:val="Plain Table 1"/>
    <w:basedOn w:val="Tabelanormal"/>
    <w:uiPriority w:val="41"/>
    <w:rsid w:val="003E45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E45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3E45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E45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E45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E4589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E4589"/>
    <w:rPr>
      <w:rFonts w:ascii="Consolas" w:hAnsi="Consolas" w:cs="Consolas"/>
      <w:color w:val="000000" w:themeColor="text1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3E45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E4589"/>
    <w:rPr>
      <w:rFonts w:ascii="Arial" w:hAnsi="Arial" w:cs="Arial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E4589"/>
  </w:style>
  <w:style w:type="character" w:customStyle="1" w:styleId="SaudaoChar">
    <w:name w:val="Saudação Char"/>
    <w:basedOn w:val="Fontepargpadro"/>
    <w:link w:val="Saudao"/>
    <w:uiPriority w:val="99"/>
    <w:semiHidden/>
    <w:rsid w:val="003E4589"/>
    <w:rPr>
      <w:rFonts w:ascii="Arial" w:hAnsi="Arial" w:cs="Arial"/>
      <w:color w:val="000000" w:themeColor="text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3E4589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E4589"/>
    <w:rPr>
      <w:rFonts w:ascii="Arial" w:hAnsi="Arial" w:cs="Arial"/>
      <w:color w:val="000000" w:themeColor="text1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3E4589"/>
    <w:rPr>
      <w:rFonts w:ascii="Arial" w:hAnsi="Arial" w:cs="Arial"/>
      <w:u w:val="dotted"/>
    </w:rPr>
  </w:style>
  <w:style w:type="character" w:styleId="Forte">
    <w:name w:val="Strong"/>
    <w:basedOn w:val="Fontepargpadro"/>
    <w:uiPriority w:val="22"/>
    <w:semiHidden/>
    <w:qFormat/>
    <w:rsid w:val="003E4589"/>
    <w:rPr>
      <w:rFonts w:ascii="Arial" w:hAnsi="Arial" w:cs="Arial"/>
      <w:b/>
      <w:bCs/>
    </w:rPr>
  </w:style>
  <w:style w:type="character" w:styleId="nfaseSutil">
    <w:name w:val="Subtle Emphasis"/>
    <w:basedOn w:val="Fontepargpadro"/>
    <w:uiPriority w:val="19"/>
    <w:semiHidden/>
    <w:qFormat/>
    <w:rsid w:val="003E4589"/>
    <w:rPr>
      <w:rFonts w:ascii="Arial" w:hAnsi="Arial" w:cs="Arial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qFormat/>
    <w:rsid w:val="003E4589"/>
    <w:rPr>
      <w:rFonts w:ascii="Arial" w:hAnsi="Arial" w:cs="Arial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E458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E458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E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E458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E458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E45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E458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E45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E458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E458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E458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E458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E458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E458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E458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E45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E458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E458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E458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E458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E458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E458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E458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E458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E458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E45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E45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E45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E458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E458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E458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E45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E45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E45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E4589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E4589"/>
  </w:style>
  <w:style w:type="table" w:styleId="Tabelaprofissional">
    <w:name w:val="Table Professional"/>
    <w:basedOn w:val="Tabelanormal"/>
    <w:uiPriority w:val="99"/>
    <w:semiHidden/>
    <w:unhideWhenUsed/>
    <w:rsid w:val="003E458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E458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E45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E458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E45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E45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E4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E458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E458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E458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E4589"/>
    <w:pPr>
      <w:spacing w:before="120"/>
    </w:pPr>
    <w:rPr>
      <w:rFonts w:eastAsiaTheme="majorEastAsia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E4589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E458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E458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E458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E458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E458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E458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E4589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E4589"/>
    <w:pPr>
      <w:spacing w:after="100"/>
      <w:ind w:left="19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E4589"/>
    <w:pPr>
      <w:keepNext/>
      <w:keepLines/>
      <w:spacing w:before="240"/>
      <w:jc w:val="left"/>
      <w:outlineLvl w:val="9"/>
    </w:pPr>
    <w:rPr>
      <w:rFonts w:eastAsiaTheme="majorEastAsia"/>
      <w:color w:val="242935" w:themeColor="accent1" w:themeShade="BF"/>
      <w:spacing w:val="0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E4589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Modelos\Curr&#237;culo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0CE394218E48DD8370B0FDCD5B02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B6129F-2C06-410D-AD4D-360D7308AFFD}"/>
      </w:docPartPr>
      <w:docPartBody>
        <w:p w:rsidR="00AA0D25" w:rsidRDefault="00F554A7">
          <w:pPr>
            <w:pStyle w:val="500CE394218E48DD8370B0FDCD5B020E"/>
          </w:pPr>
          <w:r w:rsidRPr="00B530FE">
            <w:rPr>
              <w:noProof/>
              <w:lang w:bidi="pt-BR"/>
            </w:rPr>
            <w:t>OBJETIVO</w:t>
          </w:r>
        </w:p>
      </w:docPartBody>
    </w:docPart>
    <w:docPart>
      <w:docPartPr>
        <w:name w:val="3FAD2765E3984BCC99F955C3477DF7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A0FFD1-3772-4BFA-A812-06B90AEB25CD}"/>
      </w:docPartPr>
      <w:docPartBody>
        <w:p w:rsidR="00AA0D25" w:rsidRDefault="00F554A7">
          <w:pPr>
            <w:pStyle w:val="3FAD2765E3984BCC99F955C3477DF7C8"/>
          </w:pPr>
          <w:r w:rsidRPr="00B530FE">
            <w:rPr>
              <w:noProof/>
              <w:lang w:bidi="pt-BR"/>
            </w:rPr>
            <w:t>FORMAÇÃO</w:t>
          </w:r>
        </w:p>
      </w:docPartBody>
    </w:docPart>
    <w:docPart>
      <w:docPartPr>
        <w:name w:val="1362C8843E1B4A3498611D5906BBB1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C2BEC1-426A-4AFD-9A80-2C846708CE68}"/>
      </w:docPartPr>
      <w:docPartBody>
        <w:p w:rsidR="00AA0D25" w:rsidRDefault="00F554A7">
          <w:pPr>
            <w:pStyle w:val="1362C8843E1B4A3498611D5906BBB114"/>
          </w:pPr>
          <w:r w:rsidRPr="00B530FE">
            <w:rPr>
              <w:rStyle w:val="Destacar"/>
              <w:noProof/>
              <w:lang w:bidi="pt-BR"/>
            </w:rPr>
            <w:t>—</w:t>
          </w:r>
        </w:p>
      </w:docPartBody>
    </w:docPart>
    <w:docPart>
      <w:docPartPr>
        <w:name w:val="C5FFA83371C343CABFA24A4E4885CC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FAAFA3-EF69-46B0-8A62-334AE4180A8B}"/>
      </w:docPartPr>
      <w:docPartBody>
        <w:p w:rsidR="00AA0D25" w:rsidRDefault="00F554A7">
          <w:pPr>
            <w:pStyle w:val="C5FFA83371C343CABFA24A4E4885CC29"/>
          </w:pPr>
          <w:r w:rsidRPr="00B530FE">
            <w:rPr>
              <w:noProof/>
              <w:lang w:bidi="pt-BR"/>
            </w:rPr>
            <w:t>HABILIDADES PRINCIPAIS</w:t>
          </w:r>
        </w:p>
      </w:docPartBody>
    </w:docPart>
    <w:docPart>
      <w:docPartPr>
        <w:name w:val="FE18092B387E43EBA25F0E622649BA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DCD77E-D286-44CC-A521-2C6CC0A9DF4D}"/>
      </w:docPartPr>
      <w:docPartBody>
        <w:p w:rsidR="00AA0D25" w:rsidRDefault="00F554A7">
          <w:pPr>
            <w:pStyle w:val="FE18092B387E43EBA25F0E622649BAFC"/>
          </w:pPr>
          <w:r w:rsidRPr="00B530FE">
            <w:rPr>
              <w:rStyle w:val="Destacar"/>
              <w:noProof/>
              <w:lang w:bidi="pt-BR"/>
            </w:rPr>
            <w:t>—</w:t>
          </w:r>
        </w:p>
      </w:docPartBody>
    </w:docPart>
    <w:docPart>
      <w:docPartPr>
        <w:name w:val="BFF83C1096E742C6BE5EA375534F0A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96DDCA-4542-4A91-9E00-E3CE9F00BD7E}"/>
      </w:docPartPr>
      <w:docPartBody>
        <w:p w:rsidR="00AA0D25" w:rsidRDefault="00F554A7">
          <w:pPr>
            <w:pStyle w:val="BFF83C1096E742C6BE5EA375534F0ADF"/>
          </w:pPr>
          <w:r w:rsidRPr="00B530FE">
            <w:rPr>
              <w:noProof/>
              <w:lang w:bidi="pt-BR"/>
            </w:rPr>
            <w:t>COMUNICAÇÃO</w:t>
          </w:r>
        </w:p>
      </w:docPartBody>
    </w:docPart>
    <w:docPart>
      <w:docPartPr>
        <w:name w:val="1714A5FA4B29443E90EC37D86C57A3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0C51C2-F706-440C-8D64-35BD05B4C15D}"/>
      </w:docPartPr>
      <w:docPartBody>
        <w:p w:rsidR="0061776B" w:rsidRPr="00B530FE" w:rsidRDefault="00F554A7" w:rsidP="00D20DA9">
          <w:pPr>
            <w:pStyle w:val="Texto"/>
            <w:rPr>
              <w:noProof/>
              <w:lang w:val="pt-BR"/>
            </w:rPr>
          </w:pPr>
          <w:r w:rsidRPr="00B530FE">
            <w:rPr>
              <w:noProof/>
              <w:lang w:val="pt-BR" w:bidi="pt-BR"/>
            </w:rPr>
            <w:t>Marketing</w:t>
          </w:r>
        </w:p>
        <w:p w:rsidR="0061776B" w:rsidRPr="00B530FE" w:rsidRDefault="00F554A7" w:rsidP="00D20DA9">
          <w:pPr>
            <w:pStyle w:val="Texto"/>
            <w:rPr>
              <w:noProof/>
              <w:lang w:val="pt-BR"/>
            </w:rPr>
          </w:pPr>
          <w:r w:rsidRPr="00B530FE">
            <w:rPr>
              <w:noProof/>
              <w:lang w:val="pt-BR" w:bidi="pt-BR"/>
            </w:rPr>
            <w:t>Gerenciamento de projetos</w:t>
          </w:r>
        </w:p>
        <w:p w:rsidR="0061776B" w:rsidRPr="00B530FE" w:rsidRDefault="00F554A7" w:rsidP="00D20DA9">
          <w:pPr>
            <w:pStyle w:val="Texto"/>
            <w:rPr>
              <w:noProof/>
              <w:lang w:val="pt-BR"/>
            </w:rPr>
          </w:pPr>
          <w:r w:rsidRPr="00B530FE">
            <w:rPr>
              <w:noProof/>
              <w:lang w:val="pt-BR" w:bidi="pt-BR"/>
            </w:rPr>
            <w:t>Planejamento orçamentário</w:t>
          </w:r>
        </w:p>
        <w:p w:rsidR="0061776B" w:rsidRPr="00B530FE" w:rsidRDefault="00F554A7" w:rsidP="00D20DA9">
          <w:pPr>
            <w:pStyle w:val="Texto"/>
            <w:rPr>
              <w:noProof/>
              <w:lang w:val="pt-BR"/>
            </w:rPr>
          </w:pPr>
          <w:r w:rsidRPr="00B530FE">
            <w:rPr>
              <w:noProof/>
              <w:lang w:val="pt-BR" w:bidi="pt-BR"/>
            </w:rPr>
            <w:t>Mídia Social</w:t>
          </w:r>
        </w:p>
        <w:p w:rsidR="00AA0D25" w:rsidRDefault="00F554A7">
          <w:pPr>
            <w:pStyle w:val="1714A5FA4B29443E90EC37D86C57A330"/>
          </w:pPr>
          <w:r w:rsidRPr="00B530FE">
            <w:rPr>
              <w:noProof/>
              <w:lang w:bidi="pt-BR"/>
            </w:rPr>
            <w:t xml:space="preserve">Planejamento </w:t>
          </w:r>
        </w:p>
      </w:docPartBody>
    </w:docPart>
    <w:docPart>
      <w:docPartPr>
        <w:name w:val="04C69356979D4F33BF3EC1B6B19304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7E7E9E-9DE4-453D-95DE-D6D85FF7C20F}"/>
      </w:docPartPr>
      <w:docPartBody>
        <w:p w:rsidR="00AA0D25" w:rsidRDefault="00F554A7">
          <w:pPr>
            <w:pStyle w:val="04C69356979D4F33BF3EC1B6B19304C3"/>
          </w:pPr>
          <w:r w:rsidRPr="00B530FE">
            <w:rPr>
              <w:noProof/>
              <w:lang w:bidi="pt-BR"/>
            </w:rPr>
            <w:t>LIDERANÇA</w:t>
          </w:r>
        </w:p>
      </w:docPartBody>
    </w:docPart>
    <w:docPart>
      <w:docPartPr>
        <w:name w:val="377454065B72480A8F94EF9D0B305C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D770C7-8314-45B2-9634-5492EEA2FFE5}"/>
      </w:docPartPr>
      <w:docPartBody>
        <w:p w:rsidR="0061776B" w:rsidRPr="00B530FE" w:rsidRDefault="00F554A7" w:rsidP="00D20DA9">
          <w:pPr>
            <w:pStyle w:val="Texto"/>
            <w:rPr>
              <w:noProof/>
              <w:lang w:val="pt-BR"/>
            </w:rPr>
          </w:pPr>
          <w:r w:rsidRPr="00B530FE">
            <w:rPr>
              <w:noProof/>
              <w:lang w:val="pt-BR" w:bidi="pt-BR"/>
            </w:rPr>
            <w:t>[Você é presidente de seu grêmio, síndico do condomínio ou líder de equipe de sua instituição de caridade favorita?</w:t>
          </w:r>
        </w:p>
        <w:p w:rsidR="00AA0D25" w:rsidRDefault="00F554A7">
          <w:pPr>
            <w:pStyle w:val="377454065B72480A8F94EF9D0B305CC6"/>
          </w:pPr>
          <w:r w:rsidRPr="00B530FE">
            <w:rPr>
              <w:noProof/>
              <w:lang w:bidi="pt-BR"/>
            </w:rPr>
            <w:t>Você é um líder natural — apresente os fatos!]</w:t>
          </w:r>
        </w:p>
      </w:docPartBody>
    </w:docPart>
    <w:docPart>
      <w:docPartPr>
        <w:name w:val="F048CB9847AA4360971E39880BD9B7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8F075-3915-4B5B-A5A8-4F0C7EA68EE4}"/>
      </w:docPartPr>
      <w:docPartBody>
        <w:p w:rsidR="00AA0D25" w:rsidRDefault="00F554A7">
          <w:pPr>
            <w:pStyle w:val="F048CB9847AA4360971E39880BD9B7C4"/>
          </w:pPr>
          <w:r w:rsidRPr="00B530FE">
            <w:rPr>
              <w:noProof/>
              <w:lang w:bidi="pt-BR"/>
            </w:rPr>
            <w:t>REFERÊNCIAS</w:t>
          </w:r>
        </w:p>
      </w:docPartBody>
    </w:docPart>
    <w:docPart>
      <w:docPartPr>
        <w:name w:val="2063D8463C304BE7B3655B94F1AD4D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C8F981-7D51-4889-89C1-8D32543D5271}"/>
      </w:docPartPr>
      <w:docPartBody>
        <w:p w:rsidR="00AA0D25" w:rsidRDefault="00F554A7">
          <w:pPr>
            <w:pStyle w:val="2063D8463C304BE7B3655B94F1AD4D01"/>
          </w:pPr>
          <w:r w:rsidRPr="00B530FE">
            <w:rPr>
              <w:noProof/>
              <w:lang w:bidi="pt-BR"/>
            </w:rPr>
            <w:t>[Disponível mediante solicitação.]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CB"/>
    <w:rsid w:val="00A17F49"/>
    <w:rsid w:val="00AA0D25"/>
    <w:rsid w:val="00AD29CB"/>
    <w:rsid w:val="00F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D839A0D3A4A4EB290706450D904D58D">
    <w:name w:val="6D839A0D3A4A4EB290706450D904D58D"/>
  </w:style>
  <w:style w:type="paragraph" w:customStyle="1" w:styleId="801ED8EFC1CE434984533EC770473165">
    <w:name w:val="801ED8EFC1CE434984533EC770473165"/>
  </w:style>
  <w:style w:type="paragraph" w:customStyle="1" w:styleId="E5301988D8594DBFAE66EC8CD85A9BB5">
    <w:name w:val="E5301988D8594DBFAE66EC8CD85A9BB5"/>
  </w:style>
  <w:style w:type="paragraph" w:customStyle="1" w:styleId="758054DC81744FDDBA7CB47AB363BCA5">
    <w:name w:val="758054DC81744FDDBA7CB47AB363BCA5"/>
  </w:style>
  <w:style w:type="paragraph" w:customStyle="1" w:styleId="8C8CDD31C54040C283BE6ADB31F0892B">
    <w:name w:val="8C8CDD31C54040C283BE6ADB31F0892B"/>
  </w:style>
  <w:style w:type="paragraph" w:customStyle="1" w:styleId="B2C947F228D14CFEBE9BCEBA23B008FA">
    <w:name w:val="B2C947F228D14CFEBE9BCEBA23B008FA"/>
  </w:style>
  <w:style w:type="paragraph" w:customStyle="1" w:styleId="500CE394218E48DD8370B0FDCD5B020E">
    <w:name w:val="500CE394218E48DD8370B0FDCD5B020E"/>
  </w:style>
  <w:style w:type="paragraph" w:customStyle="1" w:styleId="274AA40465F34DAC879AD6EFB0B3A3D7">
    <w:name w:val="274AA40465F34DAC879AD6EFB0B3A3D7"/>
  </w:style>
  <w:style w:type="paragraph" w:customStyle="1" w:styleId="3FAD2765E3984BCC99F955C3477DF7C8">
    <w:name w:val="3FAD2765E3984BCC99F955C3477DF7C8"/>
  </w:style>
  <w:style w:type="character" w:customStyle="1" w:styleId="Destacar">
    <w:name w:val="Destacar"/>
    <w:basedOn w:val="Fontepargpadro"/>
    <w:uiPriority w:val="1"/>
    <w:qFormat/>
    <w:rsid w:val="00AD29CB"/>
    <w:rPr>
      <w:rFonts w:ascii="Arial" w:hAnsi="Arial" w:cs="Arial"/>
      <w:color w:val="ED7D31" w:themeColor="accent2"/>
    </w:rPr>
  </w:style>
  <w:style w:type="paragraph" w:customStyle="1" w:styleId="1362C8843E1B4A3498611D5906BBB114">
    <w:name w:val="1362C8843E1B4A3498611D5906BBB114"/>
  </w:style>
  <w:style w:type="paragraph" w:customStyle="1" w:styleId="F7A50C75018146A491793BC74A4109DC">
    <w:name w:val="F7A50C75018146A491793BC74A4109DC"/>
  </w:style>
  <w:style w:type="paragraph" w:customStyle="1" w:styleId="Texto">
    <w:name w:val="Texto"/>
    <w:basedOn w:val="Normal"/>
    <w:next w:val="Normal"/>
    <w:uiPriority w:val="3"/>
    <w:qFormat/>
    <w:rsid w:val="00AD29CB"/>
    <w:pPr>
      <w:spacing w:after="0" w:line="288" w:lineRule="auto"/>
    </w:pPr>
    <w:rPr>
      <w:rFonts w:ascii="Arial" w:eastAsiaTheme="minorHAnsi" w:hAnsi="Arial" w:cs="Arial"/>
      <w:color w:val="404040" w:themeColor="text1" w:themeTint="BF"/>
      <w:sz w:val="20"/>
      <w:szCs w:val="24"/>
      <w:lang w:val="pt-PT" w:eastAsia="en-US"/>
    </w:rPr>
  </w:style>
  <w:style w:type="paragraph" w:customStyle="1" w:styleId="3FFD1A49873C4B22B4176309DAA7E97F">
    <w:name w:val="3FFD1A49873C4B22B4176309DAA7E97F"/>
  </w:style>
  <w:style w:type="paragraph" w:customStyle="1" w:styleId="AFE99F5C96324F049D0BD993E09C2E3C">
    <w:name w:val="AFE99F5C96324F049D0BD993E09C2E3C"/>
  </w:style>
  <w:style w:type="paragraph" w:customStyle="1" w:styleId="6EBA3BC0D59044C2AC40E76573BAA356">
    <w:name w:val="6EBA3BC0D59044C2AC40E76573BAA356"/>
  </w:style>
  <w:style w:type="paragraph" w:customStyle="1" w:styleId="3156C49C2B0D4803BB2DE7D304988BAD">
    <w:name w:val="3156C49C2B0D4803BB2DE7D304988BAD"/>
  </w:style>
  <w:style w:type="paragraph" w:customStyle="1" w:styleId="9060F34A390C44919CC14ADFE026620A">
    <w:name w:val="9060F34A390C44919CC14ADFE026620A"/>
  </w:style>
  <w:style w:type="paragraph" w:customStyle="1" w:styleId="7FFF47E6FC5F4877A1D5251B900C593F">
    <w:name w:val="7FFF47E6FC5F4877A1D5251B900C593F"/>
  </w:style>
  <w:style w:type="paragraph" w:customStyle="1" w:styleId="EC7A7EF157CE4F5DBEA10C0A22EC7872">
    <w:name w:val="EC7A7EF157CE4F5DBEA10C0A22EC7872"/>
  </w:style>
  <w:style w:type="paragraph" w:customStyle="1" w:styleId="7C8A301983B44F7AA942D1681862279E">
    <w:name w:val="7C8A301983B44F7AA942D1681862279E"/>
  </w:style>
  <w:style w:type="paragraph" w:customStyle="1" w:styleId="0937B5F1485C41FAB1B47A8FDB0A8D84">
    <w:name w:val="0937B5F1485C41FAB1B47A8FDB0A8D84"/>
  </w:style>
  <w:style w:type="paragraph" w:customStyle="1" w:styleId="A01EE044655B4D7A9356E0DCF82778FC">
    <w:name w:val="A01EE044655B4D7A9356E0DCF82778FC"/>
  </w:style>
  <w:style w:type="paragraph" w:customStyle="1" w:styleId="C05E96AA3FE4492B869A2DAA1271E700">
    <w:name w:val="C05E96AA3FE4492B869A2DAA1271E700"/>
  </w:style>
  <w:style w:type="paragraph" w:customStyle="1" w:styleId="C6BCD89FEBE94B319AAC2ACDD959A4EC">
    <w:name w:val="C6BCD89FEBE94B319AAC2ACDD959A4EC"/>
  </w:style>
  <w:style w:type="paragraph" w:customStyle="1" w:styleId="C1DCC5CCF2A041F2B044D4B847DEA603">
    <w:name w:val="C1DCC5CCF2A041F2B044D4B847DEA603"/>
  </w:style>
  <w:style w:type="paragraph" w:customStyle="1" w:styleId="514D6C3F697B4705B2C1C786B95DA621">
    <w:name w:val="514D6C3F697B4705B2C1C786B95DA621"/>
  </w:style>
  <w:style w:type="paragraph" w:customStyle="1" w:styleId="C5FFA83371C343CABFA24A4E4885CC29">
    <w:name w:val="C5FFA83371C343CABFA24A4E4885CC29"/>
  </w:style>
  <w:style w:type="paragraph" w:customStyle="1" w:styleId="FE18092B387E43EBA25F0E622649BAFC">
    <w:name w:val="FE18092B387E43EBA25F0E622649BAFC"/>
  </w:style>
  <w:style w:type="paragraph" w:customStyle="1" w:styleId="BFF83C1096E742C6BE5EA375534F0ADF">
    <w:name w:val="BFF83C1096E742C6BE5EA375534F0ADF"/>
  </w:style>
  <w:style w:type="paragraph" w:customStyle="1" w:styleId="1714A5FA4B29443E90EC37D86C57A330">
    <w:name w:val="1714A5FA4B29443E90EC37D86C57A330"/>
  </w:style>
  <w:style w:type="paragraph" w:customStyle="1" w:styleId="57F71C7638974AC6AC1A8385CD552FD2">
    <w:name w:val="57F71C7638974AC6AC1A8385CD552FD2"/>
  </w:style>
  <w:style w:type="paragraph" w:customStyle="1" w:styleId="04C69356979D4F33BF3EC1B6B19304C3">
    <w:name w:val="04C69356979D4F33BF3EC1B6B19304C3"/>
  </w:style>
  <w:style w:type="paragraph" w:customStyle="1" w:styleId="377454065B72480A8F94EF9D0B305CC6">
    <w:name w:val="377454065B72480A8F94EF9D0B305CC6"/>
  </w:style>
  <w:style w:type="paragraph" w:customStyle="1" w:styleId="F048CB9847AA4360971E39880BD9B7C4">
    <w:name w:val="F048CB9847AA4360971E39880BD9B7C4"/>
  </w:style>
  <w:style w:type="paragraph" w:customStyle="1" w:styleId="2063D8463C304BE7B3655B94F1AD4D01">
    <w:name w:val="2063D8463C304BE7B3655B94F1AD4D01"/>
  </w:style>
  <w:style w:type="paragraph" w:customStyle="1" w:styleId="03760D41DFDE45F98FCA60A503A30B00">
    <w:name w:val="03760D41DFDE45F98FCA60A503A30B00"/>
    <w:rsid w:val="00AD29CB"/>
  </w:style>
  <w:style w:type="paragraph" w:customStyle="1" w:styleId="AB74BE8F001F4A9FAAC6AEC09AE35E58">
    <w:name w:val="AB74BE8F001F4A9FAAC6AEC09AE35E58"/>
    <w:rsid w:val="00AD29CB"/>
  </w:style>
  <w:style w:type="paragraph" w:customStyle="1" w:styleId="2F1515D50237488ABDDFB7347F7CF65F">
    <w:name w:val="2F1515D50237488ABDDFB7347F7CF65F"/>
    <w:rsid w:val="00AD29CB"/>
  </w:style>
  <w:style w:type="paragraph" w:customStyle="1" w:styleId="48F4C7F88C7B4C7090AD9A7146CFE95F">
    <w:name w:val="48F4C7F88C7B4C7090AD9A7146CFE95F"/>
    <w:rsid w:val="00AD29CB"/>
  </w:style>
  <w:style w:type="paragraph" w:customStyle="1" w:styleId="92C1ECC7D8FE419DAA4B5F8288EFA318">
    <w:name w:val="92C1ECC7D8FE419DAA4B5F8288EFA318"/>
    <w:rsid w:val="00AD2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121A5-82B8-4F84-B5A8-75C196F7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minimalista</Template>
  <TotalTime>0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2024-08-19T12:37:00Z</dcterms:created>
  <dcterms:modified xsi:type="dcterms:W3CDTF">2024-08-26T13:33:00Z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